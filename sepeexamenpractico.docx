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D8F8" w14:textId="37B16070" w:rsidR="001200E4" w:rsidRPr="001200E4" w:rsidRDefault="00D81CBA" w:rsidP="000723F4">
      <w:pPr>
        <w:pStyle w:val="Plantilla1"/>
      </w:pPr>
      <w:r w:rsidRPr="000723F4">
        <w:rPr>
          <w:sz w:val="44"/>
          <w:szCs w:val="44"/>
        </w:rPr>
        <w:t xml:space="preserve">Examen </w:t>
      </w:r>
      <w:r w:rsidR="0064127E">
        <w:rPr>
          <w:sz w:val="44"/>
          <w:szCs w:val="44"/>
        </w:rPr>
        <w:t>práctico</w:t>
      </w:r>
      <w:r w:rsidR="00A70997" w:rsidRPr="000723F4">
        <w:rPr>
          <w:sz w:val="44"/>
          <w:szCs w:val="44"/>
        </w:rPr>
        <w:t xml:space="preserve"> </w:t>
      </w:r>
    </w:p>
    <w:p w14:paraId="0CC15A98" w14:textId="3248AD08" w:rsidR="001200E4" w:rsidRPr="001200E4" w:rsidRDefault="001200E4" w:rsidP="001200E4">
      <w:r w:rsidRPr="001200E4">
        <w:t xml:space="preserve">NOMBRE: </w:t>
      </w:r>
      <w:r w:rsidR="004E1251">
        <w:t xml:space="preserve">Maria </w:t>
      </w:r>
    </w:p>
    <w:p w14:paraId="242948AF" w14:textId="49132BC5" w:rsidR="001200E4" w:rsidRDefault="001200E4" w:rsidP="00A70997">
      <w:r w:rsidRPr="001200E4">
        <w:t xml:space="preserve">APELLIDOS: </w:t>
      </w:r>
      <w:proofErr w:type="spellStart"/>
      <w:r w:rsidR="004E1251">
        <w:t>Martinez</w:t>
      </w:r>
      <w:proofErr w:type="spellEnd"/>
      <w:r w:rsidR="004E1251">
        <w:t xml:space="preserve"> Sanz</w:t>
      </w:r>
    </w:p>
    <w:p w14:paraId="5979A9EA" w14:textId="77777777" w:rsidR="00320F0E" w:rsidRDefault="00320F0E" w:rsidP="00A70997"/>
    <w:p w14:paraId="65286C14" w14:textId="649F8FE4" w:rsidR="00320F0E" w:rsidRDefault="00320F0E" w:rsidP="00320F0E">
      <w:pPr>
        <w:pStyle w:val="Nivel2"/>
      </w:pPr>
      <w:r>
        <w:t>Enunciado obligatorio</w:t>
      </w:r>
    </w:p>
    <w:p w14:paraId="451A0149" w14:textId="77777777" w:rsidR="00320F0E" w:rsidRDefault="00320F0E" w:rsidP="00320F0E">
      <w:pPr>
        <w:rPr>
          <w:lang w:eastAsia="es-ES"/>
        </w:rPr>
      </w:pPr>
    </w:p>
    <w:p w14:paraId="3ACF8F64" w14:textId="4925E92D" w:rsidR="000723F4" w:rsidRDefault="00320F0E" w:rsidP="00320F0E">
      <w:pPr>
        <w:rPr>
          <w:lang w:eastAsia="es-ES"/>
        </w:rPr>
      </w:pPr>
      <w:r>
        <w:rPr>
          <w:lang w:eastAsia="es-ES"/>
        </w:rPr>
        <w:t xml:space="preserve">Se trata de crear una aplicación web con Symfony que genere informes sobre </w:t>
      </w:r>
      <w:r w:rsidR="00C86019">
        <w:rPr>
          <w:lang w:eastAsia="es-ES"/>
        </w:rPr>
        <w:t>estudiantes</w:t>
      </w:r>
      <w:r>
        <w:rPr>
          <w:lang w:eastAsia="es-ES"/>
        </w:rPr>
        <w:t xml:space="preserve"> apuntados a cursos y sus notas.</w:t>
      </w:r>
    </w:p>
    <w:p w14:paraId="4E6F44D4" w14:textId="77777777" w:rsidR="009C4743" w:rsidRDefault="009C4743" w:rsidP="00320F0E">
      <w:pPr>
        <w:rPr>
          <w:lang w:eastAsia="es-ES"/>
        </w:rPr>
      </w:pPr>
    </w:p>
    <w:p w14:paraId="3094573F" w14:textId="451EE238" w:rsidR="00320F0E" w:rsidRDefault="00320F0E" w:rsidP="00320F0E">
      <w:pPr>
        <w:rPr>
          <w:lang w:eastAsia="es-ES"/>
        </w:rPr>
      </w:pPr>
      <w:r>
        <w:rPr>
          <w:lang w:eastAsia="es-ES"/>
        </w:rPr>
        <w:t xml:space="preserve">La aplicación debe </w:t>
      </w:r>
      <w:r w:rsidR="00C86019">
        <w:rPr>
          <w:lang w:eastAsia="es-ES"/>
        </w:rPr>
        <w:t>consistir en</w:t>
      </w:r>
      <w:r>
        <w:rPr>
          <w:lang w:eastAsia="es-ES"/>
        </w:rPr>
        <w:t xml:space="preserve"> los siguientes elementos:</w:t>
      </w:r>
    </w:p>
    <w:p w14:paraId="4CD96286" w14:textId="77777777" w:rsidR="009C4743" w:rsidRDefault="009C4743" w:rsidP="00320F0E">
      <w:pPr>
        <w:rPr>
          <w:lang w:eastAsia="es-ES"/>
        </w:rPr>
      </w:pPr>
    </w:p>
    <w:p w14:paraId="0489C773" w14:textId="05B7126B" w:rsidR="00320F0E" w:rsidRDefault="00320F0E" w:rsidP="00320F0E">
      <w:pPr>
        <w:pStyle w:val="Prrafodelista"/>
        <w:numPr>
          <w:ilvl w:val="0"/>
          <w:numId w:val="35"/>
        </w:numPr>
        <w:rPr>
          <w:lang w:eastAsia="es-ES"/>
        </w:rPr>
      </w:pPr>
      <w:r w:rsidRPr="009C4743">
        <w:rPr>
          <w:b/>
          <w:bCs/>
          <w:lang w:eastAsia="es-ES"/>
        </w:rPr>
        <w:t xml:space="preserve">Una página que muestre el listado completo de los </w:t>
      </w:r>
      <w:r w:rsidR="00C86019" w:rsidRPr="009C4743">
        <w:rPr>
          <w:b/>
          <w:bCs/>
          <w:lang w:eastAsia="es-ES"/>
        </w:rPr>
        <w:t>estudiantes</w:t>
      </w:r>
      <w:r>
        <w:rPr>
          <w:lang w:eastAsia="es-ES"/>
        </w:rPr>
        <w:t xml:space="preserve"> del sistema, con la siguiente información:</w:t>
      </w:r>
    </w:p>
    <w:p w14:paraId="798DCD51" w14:textId="0F396D5E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Nombre y apellidos del </w:t>
      </w:r>
      <w:r w:rsidR="00C86019">
        <w:rPr>
          <w:lang w:eastAsia="es-ES"/>
        </w:rPr>
        <w:t>estudiante</w:t>
      </w:r>
    </w:p>
    <w:p w14:paraId="0DD466E7" w14:textId="5C9BCFA2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>Número de cursos en los que está matriculado</w:t>
      </w:r>
    </w:p>
    <w:p w14:paraId="6079551D" w14:textId="242F956A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Nota media </w:t>
      </w:r>
      <w:proofErr w:type="gramStart"/>
      <w:r>
        <w:rPr>
          <w:lang w:eastAsia="es-ES"/>
        </w:rPr>
        <w:t xml:space="preserve">del </w:t>
      </w:r>
      <w:r w:rsidR="00C86019">
        <w:rPr>
          <w:lang w:eastAsia="es-ES"/>
        </w:rPr>
        <w:t>estudiante</w:t>
      </w:r>
      <w:r>
        <w:rPr>
          <w:lang w:eastAsia="es-ES"/>
        </w:rPr>
        <w:t xml:space="preserve"> calculada</w:t>
      </w:r>
      <w:proofErr w:type="gramEnd"/>
      <w:r>
        <w:rPr>
          <w:lang w:eastAsia="es-ES"/>
        </w:rPr>
        <w:t xml:space="preserve"> sobre las notas de cada curso en el que esté matriculado.</w:t>
      </w:r>
    </w:p>
    <w:p w14:paraId="0A12C9A3" w14:textId="258B54F6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 xml:space="preserve">Un enlace para ver el desglose de todas las notas del </w:t>
      </w:r>
      <w:r w:rsidR="00C86019">
        <w:rPr>
          <w:lang w:eastAsia="es-ES"/>
        </w:rPr>
        <w:t>estudiante</w:t>
      </w:r>
    </w:p>
    <w:p w14:paraId="41F12BAE" w14:textId="56D30350" w:rsidR="00320F0E" w:rsidRDefault="00320F0E" w:rsidP="00320F0E">
      <w:pPr>
        <w:rPr>
          <w:lang w:eastAsia="es-ES"/>
        </w:rPr>
      </w:pPr>
    </w:p>
    <w:p w14:paraId="7833001B" w14:textId="7EA465BF" w:rsidR="00320F0E" w:rsidRDefault="00320F0E" w:rsidP="00320F0E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3E05A42" wp14:editId="485F2BBA">
            <wp:extent cx="6300470" cy="142748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7FB8" w14:textId="77777777" w:rsidR="00320F0E" w:rsidRDefault="00320F0E">
      <w:pPr>
        <w:spacing w:after="160"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B942692" w14:textId="77777777" w:rsidR="00320F0E" w:rsidRDefault="00320F0E" w:rsidP="00320F0E">
      <w:pPr>
        <w:rPr>
          <w:lang w:eastAsia="es-ES"/>
        </w:rPr>
      </w:pPr>
    </w:p>
    <w:p w14:paraId="1EA1269B" w14:textId="7F2C8FC3" w:rsidR="00320F0E" w:rsidRDefault="00320F0E" w:rsidP="00320F0E">
      <w:pPr>
        <w:pStyle w:val="Prrafodelista"/>
        <w:numPr>
          <w:ilvl w:val="0"/>
          <w:numId w:val="35"/>
        </w:numPr>
        <w:rPr>
          <w:lang w:eastAsia="es-ES"/>
        </w:rPr>
      </w:pPr>
      <w:r w:rsidRPr="009C4743">
        <w:rPr>
          <w:b/>
          <w:bCs/>
          <w:lang w:eastAsia="es-ES"/>
        </w:rPr>
        <w:t>Una página que muestre las notas de un alumno</w:t>
      </w:r>
      <w:r>
        <w:rPr>
          <w:lang w:eastAsia="es-ES"/>
        </w:rPr>
        <w:t xml:space="preserve"> con la siguiente información:</w:t>
      </w:r>
    </w:p>
    <w:p w14:paraId="73C7651B" w14:textId="680D09FE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>Nombre del curso</w:t>
      </w:r>
    </w:p>
    <w:p w14:paraId="5745528D" w14:textId="04603374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>Duración del curso</w:t>
      </w:r>
    </w:p>
    <w:p w14:paraId="79A290B3" w14:textId="1C61DAB9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>Nota del alumno en el curso</w:t>
      </w:r>
    </w:p>
    <w:p w14:paraId="7110AD11" w14:textId="60389A65" w:rsidR="00320F0E" w:rsidRDefault="00320F0E" w:rsidP="00320F0E">
      <w:pPr>
        <w:pStyle w:val="Prrafodelista"/>
        <w:numPr>
          <w:ilvl w:val="1"/>
          <w:numId w:val="35"/>
        </w:numPr>
        <w:rPr>
          <w:lang w:eastAsia="es-ES"/>
        </w:rPr>
      </w:pPr>
      <w:r>
        <w:rPr>
          <w:lang w:eastAsia="es-ES"/>
        </w:rPr>
        <w:t>Un enlace para volver al listado de alumnos</w:t>
      </w:r>
    </w:p>
    <w:p w14:paraId="76880BC0" w14:textId="77777777" w:rsidR="00320F0E" w:rsidRDefault="00320F0E" w:rsidP="00320F0E">
      <w:pPr>
        <w:ind w:left="1080"/>
        <w:rPr>
          <w:lang w:eastAsia="es-ES"/>
        </w:rPr>
      </w:pPr>
    </w:p>
    <w:p w14:paraId="72D97B73" w14:textId="69608D16" w:rsidR="00320F0E" w:rsidRPr="008759FD" w:rsidRDefault="00320F0E" w:rsidP="00320F0E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8117636" wp14:editId="18DF93BB">
            <wp:extent cx="6300470" cy="1356360"/>
            <wp:effectExtent l="0" t="0" r="0" b="2540"/>
            <wp:docPr id="2" name="Imagen 2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7A99" w14:textId="7D07C856" w:rsidR="008759FD" w:rsidRDefault="008759FD" w:rsidP="00320F0E">
      <w:pPr>
        <w:spacing w:after="200"/>
        <w:contextualSpacing/>
        <w:jc w:val="left"/>
        <w:rPr>
          <w:rFonts w:ascii="Segoe UI Semilight" w:eastAsia="Times New Roman" w:hAnsi="Segoe UI Semilight" w:cs="Segoe UI Semilight"/>
          <w:color w:val="000000" w:themeColor="text1"/>
          <w:lang w:eastAsia="es-ES"/>
        </w:rPr>
      </w:pPr>
    </w:p>
    <w:p w14:paraId="2E9D97A9" w14:textId="47648317" w:rsidR="00C86019" w:rsidRDefault="00C86019" w:rsidP="00C86019">
      <w:pPr>
        <w:pStyle w:val="Nivel2"/>
        <w:rPr>
          <w:lang w:eastAsia="es-ES"/>
        </w:rPr>
      </w:pPr>
      <w:r>
        <w:rPr>
          <w:lang w:eastAsia="es-ES"/>
        </w:rPr>
        <w:t>Enunciado opcional</w:t>
      </w:r>
    </w:p>
    <w:p w14:paraId="5D196989" w14:textId="32F29884" w:rsidR="00C86019" w:rsidRDefault="00C86019" w:rsidP="00C86019">
      <w:pPr>
        <w:pStyle w:val="Nivel2"/>
        <w:numPr>
          <w:ilvl w:val="0"/>
          <w:numId w:val="0"/>
        </w:numPr>
        <w:rPr>
          <w:lang w:eastAsia="es-ES"/>
        </w:rPr>
      </w:pPr>
    </w:p>
    <w:p w14:paraId="1FD1E170" w14:textId="4EBA6A7F" w:rsidR="00C86019" w:rsidRDefault="00C86019" w:rsidP="00C86019">
      <w:pPr>
        <w:pStyle w:val="Nivel2"/>
        <w:numPr>
          <w:ilvl w:val="0"/>
          <w:numId w:val="0"/>
        </w:numPr>
        <w:rPr>
          <w:lang w:eastAsia="es-ES"/>
        </w:rPr>
      </w:pPr>
      <w:r w:rsidRPr="009C4743">
        <w:rPr>
          <w:b/>
          <w:bCs/>
          <w:lang w:eastAsia="es-ES"/>
        </w:rPr>
        <w:t>Poner estilos</w:t>
      </w:r>
      <w:r>
        <w:rPr>
          <w:lang w:eastAsia="es-ES"/>
        </w:rPr>
        <w:t xml:space="preserve"> a la aplicación al gusto de cada uno.</w:t>
      </w:r>
    </w:p>
    <w:p w14:paraId="60946686" w14:textId="40DBA5DD" w:rsidR="00C86019" w:rsidRDefault="00C86019" w:rsidP="00C86019">
      <w:pPr>
        <w:pStyle w:val="Nivel2"/>
        <w:numPr>
          <w:ilvl w:val="0"/>
          <w:numId w:val="0"/>
        </w:numPr>
        <w:rPr>
          <w:lang w:eastAsia="es-ES"/>
        </w:rPr>
      </w:pPr>
    </w:p>
    <w:p w14:paraId="4576F3EA" w14:textId="7F782FAC" w:rsidR="009C4743" w:rsidRDefault="009C4743" w:rsidP="00C86019">
      <w:pPr>
        <w:pStyle w:val="Nivel2"/>
        <w:numPr>
          <w:ilvl w:val="0"/>
          <w:numId w:val="0"/>
        </w:numPr>
        <w:rPr>
          <w:lang w:eastAsia="es-ES"/>
        </w:rPr>
      </w:pPr>
    </w:p>
    <w:p w14:paraId="40C9C741" w14:textId="17EDE680" w:rsidR="009C4743" w:rsidRDefault="009C4743" w:rsidP="00C86019">
      <w:pPr>
        <w:pStyle w:val="Nivel2"/>
        <w:numPr>
          <w:ilvl w:val="0"/>
          <w:numId w:val="0"/>
        </w:numPr>
        <w:rPr>
          <w:lang w:eastAsia="es-ES"/>
        </w:rPr>
      </w:pPr>
    </w:p>
    <w:p w14:paraId="1CB086D5" w14:textId="77777777" w:rsidR="009C4743" w:rsidRDefault="009C4743" w:rsidP="00C86019">
      <w:pPr>
        <w:pStyle w:val="Nivel2"/>
        <w:numPr>
          <w:ilvl w:val="0"/>
          <w:numId w:val="0"/>
        </w:numPr>
        <w:rPr>
          <w:lang w:eastAsia="es-ES"/>
        </w:rPr>
      </w:pPr>
    </w:p>
    <w:p w14:paraId="5706AE72" w14:textId="63DCBA9F" w:rsidR="00C86019" w:rsidRDefault="00C86019" w:rsidP="00C86019">
      <w:pPr>
        <w:pStyle w:val="Nivel2"/>
        <w:rPr>
          <w:lang w:eastAsia="es-ES"/>
        </w:rPr>
      </w:pPr>
      <w:r>
        <w:rPr>
          <w:lang w:eastAsia="es-ES"/>
        </w:rPr>
        <w:t>Modo de entrega</w:t>
      </w:r>
    </w:p>
    <w:p w14:paraId="25F04A8B" w14:textId="0E6875BD" w:rsidR="00C86019" w:rsidRDefault="00C86019" w:rsidP="00C86019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587992D3" w14:textId="5F152A82" w:rsidR="00C86019" w:rsidRDefault="00C86019" w:rsidP="009C4743">
      <w:pPr>
        <w:rPr>
          <w:lang w:eastAsia="es-ES"/>
        </w:rPr>
      </w:pPr>
      <w:r>
        <w:rPr>
          <w:lang w:eastAsia="es-ES"/>
        </w:rPr>
        <w:t xml:space="preserve">La práctica </w:t>
      </w:r>
      <w:r w:rsidRPr="009C4743">
        <w:rPr>
          <w:b/>
          <w:bCs/>
          <w:lang w:eastAsia="es-ES"/>
        </w:rPr>
        <w:t xml:space="preserve">se debe entregar SIN LA CARPETA VENDOR </w:t>
      </w:r>
      <w:r>
        <w:rPr>
          <w:lang w:eastAsia="es-ES"/>
        </w:rPr>
        <w:t>mediante alguno de los siguientes canales:</w:t>
      </w:r>
    </w:p>
    <w:p w14:paraId="4A0CAAD9" w14:textId="4D30E880" w:rsidR="00C86019" w:rsidRDefault="00C86019" w:rsidP="009C4743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 xml:space="preserve">Comprimida en .zip (o .rar </w:t>
      </w:r>
      <w:proofErr w:type="gramStart"/>
      <w:r>
        <w:rPr>
          <w:lang w:eastAsia="es-ES"/>
        </w:rPr>
        <w:t>o .</w:t>
      </w:r>
      <w:proofErr w:type="gramEnd"/>
      <w:r>
        <w:rPr>
          <w:lang w:eastAsia="es-ES"/>
        </w:rPr>
        <w:t xml:space="preserve">tar.gz) y subida a </w:t>
      </w:r>
      <w:hyperlink r:id="rId9" w:history="1">
        <w:r w:rsidRPr="00992BAE">
          <w:rPr>
            <w:rStyle w:val="Hipervnculo"/>
            <w:lang w:eastAsia="es-ES"/>
          </w:rPr>
          <w:t>https://teams.webex.com/spaces</w:t>
        </w:r>
      </w:hyperlink>
    </w:p>
    <w:p w14:paraId="01DC9B38" w14:textId="21216783" w:rsidR="00C86019" w:rsidRDefault="00C86019" w:rsidP="009C4743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 xml:space="preserve">Comprimida en .zip (o .rar </w:t>
      </w:r>
      <w:proofErr w:type="gramStart"/>
      <w:r>
        <w:rPr>
          <w:lang w:eastAsia="es-ES"/>
        </w:rPr>
        <w:t>o .</w:t>
      </w:r>
      <w:proofErr w:type="gramEnd"/>
      <w:r>
        <w:rPr>
          <w:lang w:eastAsia="es-ES"/>
        </w:rPr>
        <w:t>tar.gz) y enviada media</w:t>
      </w:r>
      <w:r w:rsidR="009C4743">
        <w:rPr>
          <w:lang w:eastAsia="es-ES"/>
        </w:rPr>
        <w:t>n</w:t>
      </w:r>
      <w:r>
        <w:rPr>
          <w:lang w:eastAsia="es-ES"/>
        </w:rPr>
        <w:t>te enlace de WeTransfer</w:t>
      </w:r>
    </w:p>
    <w:p w14:paraId="7BE85ABF" w14:textId="666027D7" w:rsidR="00C86019" w:rsidRDefault="00C86019" w:rsidP="009C4743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Subida a un repositorio de GitHub.</w:t>
      </w:r>
    </w:p>
    <w:p w14:paraId="14FD6AEE" w14:textId="58FBDD03" w:rsidR="00C86019" w:rsidRDefault="00C86019" w:rsidP="00C86019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515AB0E7" w14:textId="1F416E94" w:rsidR="00C86019" w:rsidRDefault="00C86019">
      <w:pPr>
        <w:spacing w:after="160"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2C3BE362" w14:textId="329061FB" w:rsidR="00C86019" w:rsidRDefault="00C86019" w:rsidP="00C86019">
      <w:pPr>
        <w:pStyle w:val="Nivel2"/>
        <w:rPr>
          <w:lang w:eastAsia="es-ES"/>
        </w:rPr>
      </w:pPr>
      <w:r>
        <w:rPr>
          <w:lang w:eastAsia="es-ES"/>
        </w:rPr>
        <w:lastRenderedPageBreak/>
        <w:t>Modelo sugerido</w:t>
      </w:r>
    </w:p>
    <w:p w14:paraId="680BA82F" w14:textId="223FF04A" w:rsidR="00C86019" w:rsidRDefault="00C86019" w:rsidP="00C86019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09F1F8DD" w14:textId="4A009D16" w:rsidR="00C86019" w:rsidRDefault="00C86019" w:rsidP="00C86019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  <w:r>
        <w:rPr>
          <w:lang w:eastAsia="es-ES"/>
        </w:rPr>
        <w:t>Se sugiere el siguiente modelo de entidades:</w:t>
      </w:r>
    </w:p>
    <w:p w14:paraId="14973F78" w14:textId="096A9658" w:rsidR="00C86019" w:rsidRDefault="00C86019" w:rsidP="00C86019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591666D7" w14:textId="4C685565" w:rsidR="00C86019" w:rsidRDefault="00C86019" w:rsidP="00C86019">
      <w:pPr>
        <w:pStyle w:val="Nivel2"/>
        <w:numPr>
          <w:ilvl w:val="0"/>
          <w:numId w:val="0"/>
        </w:numPr>
        <w:ind w:left="360"/>
        <w:rPr>
          <w:b/>
          <w:bCs/>
          <w:lang w:eastAsia="es-ES"/>
        </w:rPr>
      </w:pPr>
      <w:r>
        <w:rPr>
          <w:b/>
          <w:bCs/>
          <w:lang w:eastAsia="es-ES"/>
        </w:rPr>
        <w:t>Estudiante</w:t>
      </w:r>
    </w:p>
    <w:p w14:paraId="59A0DC55" w14:textId="5778CE77" w:rsidR="009C4743" w:rsidRP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 w:rsidRPr="009C4743">
        <w:rPr>
          <w:lang w:eastAsia="es-ES"/>
        </w:rPr>
        <w:t>Campo nombre</w:t>
      </w:r>
      <w:r>
        <w:rPr>
          <w:lang w:eastAsia="es-ES"/>
        </w:rPr>
        <w:t xml:space="preserve"> (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>)</w:t>
      </w:r>
    </w:p>
    <w:p w14:paraId="2D75C484" w14:textId="7DC49B7A" w:rsid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 w:rsidRPr="009C4743">
        <w:rPr>
          <w:lang w:eastAsia="es-ES"/>
        </w:rPr>
        <w:t>Campo</w:t>
      </w:r>
      <w:r>
        <w:rPr>
          <w:lang w:eastAsia="es-ES"/>
        </w:rPr>
        <w:t xml:space="preserve"> apellido1 (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>)</w:t>
      </w:r>
    </w:p>
    <w:p w14:paraId="6FB9FBDE" w14:textId="64FA0D6E" w:rsid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Campo apellido2 (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>)</w:t>
      </w:r>
    </w:p>
    <w:p w14:paraId="5A72FCE3" w14:textId="085C70E7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5D63F8A0" w14:textId="00B6691E" w:rsidR="009C4743" w:rsidRP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b/>
          <w:bCs/>
          <w:lang w:eastAsia="es-ES"/>
        </w:rPr>
      </w:pPr>
      <w:r w:rsidRPr="009C4743">
        <w:rPr>
          <w:b/>
          <w:bCs/>
          <w:lang w:eastAsia="es-ES"/>
        </w:rPr>
        <w:t>Curso</w:t>
      </w:r>
    </w:p>
    <w:p w14:paraId="70EB4D8E" w14:textId="31A684C2" w:rsid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Campo nombre (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>)</w:t>
      </w:r>
    </w:p>
    <w:p w14:paraId="5C3FD8D2" w14:textId="73735EF5" w:rsid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 xml:space="preserve">Campo </w:t>
      </w:r>
      <w:proofErr w:type="spellStart"/>
      <w:r>
        <w:rPr>
          <w:lang w:eastAsia="es-ES"/>
        </w:rPr>
        <w:t>duracion</w:t>
      </w:r>
      <w:proofErr w:type="spellEnd"/>
      <w:r>
        <w:rPr>
          <w:lang w:eastAsia="es-ES"/>
        </w:rPr>
        <w:t xml:space="preserve"> (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</w:t>
      </w:r>
    </w:p>
    <w:p w14:paraId="1A7523D0" w14:textId="1AEBABFF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5E320969" w14:textId="00AEBC7B" w:rsidR="009C4743" w:rsidRP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b/>
          <w:bCs/>
          <w:lang w:eastAsia="es-ES"/>
        </w:rPr>
      </w:pPr>
      <w:r w:rsidRPr="009C4743">
        <w:rPr>
          <w:b/>
          <w:bCs/>
          <w:lang w:eastAsia="es-ES"/>
        </w:rPr>
        <w:t>Nota</w:t>
      </w:r>
    </w:p>
    <w:p w14:paraId="4A817CB2" w14:textId="197FEEAE" w:rsid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Campo estudiante (</w:t>
      </w:r>
      <w:proofErr w:type="spellStart"/>
      <w:r>
        <w:rPr>
          <w:lang w:eastAsia="es-ES"/>
        </w:rPr>
        <w:t>relation</w:t>
      </w:r>
      <w:proofErr w:type="spellEnd"/>
      <w:r>
        <w:rPr>
          <w:lang w:eastAsia="es-ES"/>
        </w:rPr>
        <w:t>)</w:t>
      </w:r>
    </w:p>
    <w:p w14:paraId="5BF436FE" w14:textId="14936EE8" w:rsid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Campo curso (</w:t>
      </w:r>
      <w:proofErr w:type="spellStart"/>
      <w:r>
        <w:rPr>
          <w:lang w:eastAsia="es-ES"/>
        </w:rPr>
        <w:t>relation</w:t>
      </w:r>
      <w:proofErr w:type="spellEnd"/>
      <w:r>
        <w:rPr>
          <w:lang w:eastAsia="es-ES"/>
        </w:rPr>
        <w:t>)</w:t>
      </w:r>
    </w:p>
    <w:p w14:paraId="77126B6E" w14:textId="7BAAF8EC" w:rsidR="009C4743" w:rsidRDefault="009C4743" w:rsidP="009C4743">
      <w:pPr>
        <w:pStyle w:val="Nivel2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Campo nota (</w:t>
      </w:r>
      <w:proofErr w:type="spellStart"/>
      <w:r>
        <w:rPr>
          <w:lang w:eastAsia="es-ES"/>
        </w:rPr>
        <w:t>float</w:t>
      </w:r>
      <w:proofErr w:type="spellEnd"/>
      <w:r>
        <w:rPr>
          <w:lang w:eastAsia="es-ES"/>
        </w:rPr>
        <w:t>)</w:t>
      </w:r>
    </w:p>
    <w:p w14:paraId="691C7124" w14:textId="032D5237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7CB7BD2D" w14:textId="400507F0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  <w:r>
        <w:rPr>
          <w:lang w:eastAsia="es-ES"/>
        </w:rPr>
        <w:t>Se recomienda que los nombres de las entidades sean en singular y que empiecen por mayúscula.</w:t>
      </w:r>
    </w:p>
    <w:p w14:paraId="1C0E574F" w14:textId="7C49B0D0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  <w:r>
        <w:rPr>
          <w:lang w:eastAsia="es-ES"/>
        </w:rPr>
        <w:t>Se recomiendo que los nombres de los campos empiecen por minúscula.</w:t>
      </w:r>
    </w:p>
    <w:p w14:paraId="32110D4E" w14:textId="533838FC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2EEEF89C" w14:textId="20C44314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244E17E8" w14:textId="62F7D740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5909A663" w14:textId="624112A2" w:rsidR="009C4743" w:rsidRDefault="009C4743">
      <w:pPr>
        <w:spacing w:after="160"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7574B58D" w14:textId="4E1E0980" w:rsidR="009C4743" w:rsidRDefault="009C4743" w:rsidP="009C4743">
      <w:pPr>
        <w:pStyle w:val="Nivel2"/>
        <w:rPr>
          <w:lang w:eastAsia="es-ES"/>
        </w:rPr>
      </w:pPr>
      <w:r>
        <w:rPr>
          <w:lang w:eastAsia="es-ES"/>
        </w:rPr>
        <w:lastRenderedPageBreak/>
        <w:t>Carga de datos de prueba</w:t>
      </w:r>
    </w:p>
    <w:p w14:paraId="715F585A" w14:textId="71CD6144" w:rsidR="009C4743" w:rsidRDefault="009C4743" w:rsidP="009C4743">
      <w:pPr>
        <w:pStyle w:val="Nivel2"/>
        <w:numPr>
          <w:ilvl w:val="0"/>
          <w:numId w:val="0"/>
        </w:numPr>
        <w:ind w:left="720" w:hanging="360"/>
        <w:rPr>
          <w:lang w:eastAsia="es-ES"/>
        </w:rPr>
      </w:pPr>
    </w:p>
    <w:p w14:paraId="6F194F2F" w14:textId="7EFFB28F" w:rsidR="009C4743" w:rsidRDefault="009C4743" w:rsidP="009C4743">
      <w:pPr>
        <w:rPr>
          <w:lang w:eastAsia="es-ES"/>
        </w:rPr>
      </w:pPr>
      <w:r>
        <w:rPr>
          <w:lang w:eastAsia="es-ES"/>
        </w:rPr>
        <w:t xml:space="preserve">Si se siguen los mismos nombres de entidades y campos sugeridos, se podrá realizar una carga de datos de prueba mediante estas </w:t>
      </w:r>
      <w:proofErr w:type="spellStart"/>
      <w:r>
        <w:rPr>
          <w:lang w:eastAsia="es-ES"/>
        </w:rPr>
        <w:t>SQLs</w:t>
      </w:r>
      <w:proofErr w:type="spellEnd"/>
      <w:r>
        <w:rPr>
          <w:lang w:eastAsia="es-ES"/>
        </w:rPr>
        <w:t>:</w:t>
      </w:r>
    </w:p>
    <w:p w14:paraId="32721AED" w14:textId="5E7FBD0E" w:rsidR="009C4743" w:rsidRPr="009C4743" w:rsidRDefault="009C4743" w:rsidP="009C4743">
      <w:pPr>
        <w:rPr>
          <w:i/>
          <w:iCs/>
          <w:lang w:eastAsia="es-ES"/>
        </w:rPr>
      </w:pPr>
    </w:p>
    <w:p w14:paraId="5A725D1E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INSERT INTO `curso` (`id`, `nombre`, `</w:t>
      </w:r>
      <w:proofErr w:type="spellStart"/>
      <w:r w:rsidRPr="009C4743">
        <w:rPr>
          <w:i/>
          <w:iCs/>
          <w:sz w:val="18"/>
          <w:szCs w:val="18"/>
          <w:lang w:eastAsia="es-ES"/>
        </w:rPr>
        <w:t>duracion</w:t>
      </w:r>
      <w:proofErr w:type="spellEnd"/>
      <w:r w:rsidRPr="009C4743">
        <w:rPr>
          <w:i/>
          <w:iCs/>
          <w:sz w:val="18"/>
          <w:szCs w:val="18"/>
          <w:lang w:eastAsia="es-ES"/>
        </w:rPr>
        <w:t>`) VALUES</w:t>
      </w:r>
    </w:p>
    <w:p w14:paraId="706B2DCC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(1, 'Symfony', 200),</w:t>
      </w:r>
    </w:p>
    <w:p w14:paraId="5AC8EC82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(2, 'Angular', 100);</w:t>
      </w:r>
    </w:p>
    <w:p w14:paraId="439473CF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</w:p>
    <w:p w14:paraId="312BB254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INSERT INTO `estudiante` (`id`, `nombre`, `apellido1`, `apellido2`) VALUES</w:t>
      </w:r>
    </w:p>
    <w:p w14:paraId="74650A18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(1, 'Carlos', 'Herrera', 'Conejero'),</w:t>
      </w:r>
    </w:p>
    <w:p w14:paraId="634122CB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(2, 'Carla', 'Herranz', 'Martínez'),</w:t>
      </w:r>
    </w:p>
    <w:p w14:paraId="54E0AB20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(3, 'Carmen', 'Hernández', 'Pérez');</w:t>
      </w:r>
    </w:p>
    <w:p w14:paraId="01FA1A78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</w:p>
    <w:p w14:paraId="72D615AD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INSERT INTO `nota` (`id`, `</w:t>
      </w:r>
      <w:proofErr w:type="spellStart"/>
      <w:r w:rsidRPr="009C4743">
        <w:rPr>
          <w:i/>
          <w:iCs/>
          <w:sz w:val="18"/>
          <w:szCs w:val="18"/>
          <w:lang w:eastAsia="es-ES"/>
        </w:rPr>
        <w:t>estudiante_id</w:t>
      </w:r>
      <w:proofErr w:type="spellEnd"/>
      <w:r w:rsidRPr="009C4743">
        <w:rPr>
          <w:i/>
          <w:iCs/>
          <w:sz w:val="18"/>
          <w:szCs w:val="18"/>
          <w:lang w:eastAsia="es-ES"/>
        </w:rPr>
        <w:t>`, `</w:t>
      </w:r>
      <w:proofErr w:type="spellStart"/>
      <w:r w:rsidRPr="009C4743">
        <w:rPr>
          <w:i/>
          <w:iCs/>
          <w:sz w:val="18"/>
          <w:szCs w:val="18"/>
          <w:lang w:eastAsia="es-ES"/>
        </w:rPr>
        <w:t>curso_id</w:t>
      </w:r>
      <w:proofErr w:type="spellEnd"/>
      <w:r w:rsidRPr="009C4743">
        <w:rPr>
          <w:i/>
          <w:iCs/>
          <w:sz w:val="18"/>
          <w:szCs w:val="18"/>
          <w:lang w:eastAsia="es-ES"/>
        </w:rPr>
        <w:t>`, `nota`) VALUES</w:t>
      </w:r>
    </w:p>
    <w:p w14:paraId="1A0A94E0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(1, 1, 1, 10),</w:t>
      </w:r>
    </w:p>
    <w:p w14:paraId="22FE05B5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(2, 1, 2, 9.5),</w:t>
      </w:r>
    </w:p>
    <w:p w14:paraId="062DAA4D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(3, 2, 1, 10),</w:t>
      </w:r>
    </w:p>
    <w:p w14:paraId="20EB12A2" w14:textId="7777777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(4, 3, 1, 7),</w:t>
      </w:r>
    </w:p>
    <w:p w14:paraId="65849C73" w14:textId="75368F57" w:rsidR="009C4743" w:rsidRPr="009C4743" w:rsidRDefault="009C4743" w:rsidP="009C4743">
      <w:pPr>
        <w:rPr>
          <w:i/>
          <w:iCs/>
          <w:sz w:val="18"/>
          <w:szCs w:val="18"/>
          <w:lang w:eastAsia="es-ES"/>
        </w:rPr>
      </w:pPr>
      <w:r w:rsidRPr="009C4743">
        <w:rPr>
          <w:i/>
          <w:iCs/>
          <w:sz w:val="18"/>
          <w:szCs w:val="18"/>
          <w:lang w:eastAsia="es-ES"/>
        </w:rPr>
        <w:t>(5, 3, 2, 8.5);</w:t>
      </w:r>
    </w:p>
    <w:sectPr w:rsidR="009C4743" w:rsidRPr="009C4743" w:rsidSect="006015BC">
      <w:headerReference w:type="default" r:id="rId10"/>
      <w:footerReference w:type="default" r:id="rId11"/>
      <w:pgSz w:w="11906" w:h="16838"/>
      <w:pgMar w:top="643" w:right="991" w:bottom="2269" w:left="993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7DF4" w14:textId="77777777" w:rsidR="008F34B7" w:rsidRDefault="008F34B7" w:rsidP="006015BC">
      <w:r>
        <w:separator/>
      </w:r>
    </w:p>
    <w:p w14:paraId="7476C384" w14:textId="77777777" w:rsidR="008F34B7" w:rsidRDefault="008F34B7" w:rsidP="006015BC"/>
  </w:endnote>
  <w:endnote w:type="continuationSeparator" w:id="0">
    <w:p w14:paraId="70714CCF" w14:textId="77777777" w:rsidR="008F34B7" w:rsidRDefault="008F34B7" w:rsidP="006015BC">
      <w:r>
        <w:continuationSeparator/>
      </w:r>
    </w:p>
    <w:p w14:paraId="459C99AF" w14:textId="77777777" w:rsidR="008F34B7" w:rsidRDefault="008F34B7" w:rsidP="00601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C4930" w14:textId="77777777" w:rsidR="006015BC" w:rsidRPr="006015BC" w:rsidRDefault="006015BC" w:rsidP="006015BC">
    <w:pPr>
      <w:pStyle w:val="Piedepgina"/>
      <w:pBdr>
        <w:top w:val="single" w:sz="8" w:space="1" w:color="003366"/>
      </w:pBdr>
      <w:jc w:val="center"/>
    </w:pPr>
    <w:r w:rsidRPr="006015BC">
      <w:fldChar w:fldCharType="begin"/>
    </w:r>
    <w:r w:rsidRPr="006015BC">
      <w:instrText>PAGE  \* Arabic  \* MERGEFORMAT</w:instrText>
    </w:r>
    <w:r w:rsidRPr="006015BC">
      <w:fldChar w:fldCharType="separate"/>
    </w:r>
    <w:r w:rsidRPr="006015BC">
      <w:t>1</w:t>
    </w:r>
    <w:r w:rsidRPr="006015BC">
      <w:fldChar w:fldCharType="end"/>
    </w:r>
    <w:r w:rsidRPr="006015BC">
      <w:t xml:space="preserve"> / </w:t>
    </w:r>
    <w:r w:rsidR="008F34B7">
      <w:fldChar w:fldCharType="begin"/>
    </w:r>
    <w:r w:rsidR="008F34B7">
      <w:instrText>NUMPAGES  \* Arabic  \* MERGEFORMAT</w:instrText>
    </w:r>
    <w:r w:rsidR="008F34B7">
      <w:fldChar w:fldCharType="separate"/>
    </w:r>
    <w:r w:rsidRPr="006015BC">
      <w:t>2</w:t>
    </w:r>
    <w:r w:rsidR="008F34B7">
      <w:fldChar w:fldCharType="end"/>
    </w:r>
  </w:p>
  <w:p w14:paraId="4E907095" w14:textId="77777777" w:rsidR="006015BC" w:rsidRDefault="006015BC" w:rsidP="006015BC">
    <w:pPr>
      <w:pStyle w:val="Piedepgina"/>
    </w:pPr>
    <w:r>
      <w:rPr>
        <w:noProof/>
      </w:rPr>
      <w:drawing>
        <wp:inline distT="0" distB="0" distL="0" distR="0" wp14:anchorId="76C44DD7" wp14:editId="3C41D40E">
          <wp:extent cx="6300000" cy="541089"/>
          <wp:effectExtent l="0" t="0" r="5715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Imagen 1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0000" cy="541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3BDC2C" w14:textId="77777777" w:rsidR="00E21196" w:rsidRDefault="00E21196" w:rsidP="006015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C89E" w14:textId="77777777" w:rsidR="008F34B7" w:rsidRDefault="008F34B7" w:rsidP="006015BC">
      <w:r>
        <w:separator/>
      </w:r>
    </w:p>
    <w:p w14:paraId="5BC607AD" w14:textId="77777777" w:rsidR="008F34B7" w:rsidRDefault="008F34B7" w:rsidP="006015BC"/>
  </w:footnote>
  <w:footnote w:type="continuationSeparator" w:id="0">
    <w:p w14:paraId="33984680" w14:textId="77777777" w:rsidR="008F34B7" w:rsidRDefault="008F34B7" w:rsidP="006015BC">
      <w:r>
        <w:continuationSeparator/>
      </w:r>
    </w:p>
    <w:p w14:paraId="73D564BA" w14:textId="77777777" w:rsidR="008F34B7" w:rsidRDefault="008F34B7" w:rsidP="006015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12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3366"/>
        <w:insideV w:val="none" w:sz="0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1706"/>
      <w:gridCol w:w="5954"/>
      <w:gridCol w:w="981"/>
    </w:tblGrid>
    <w:tr w:rsidR="006015BC" w14:paraId="6651B588" w14:textId="77777777" w:rsidTr="001200E4">
      <w:trPr>
        <w:trHeight w:val="486"/>
      </w:trPr>
      <w:tc>
        <w:tcPr>
          <w:tcW w:w="1706" w:type="dxa"/>
        </w:tcPr>
        <w:p w14:paraId="3117FDA9" w14:textId="77777777" w:rsidR="0019256B" w:rsidRPr="00180DDB" w:rsidRDefault="0019256B" w:rsidP="006015BC">
          <w:pPr>
            <w:pStyle w:val="Encabezado"/>
          </w:pPr>
        </w:p>
      </w:tc>
      <w:tc>
        <w:tcPr>
          <w:tcW w:w="5954" w:type="dxa"/>
          <w:vMerge w:val="restart"/>
          <w:vAlign w:val="center"/>
        </w:tcPr>
        <w:p w14:paraId="006B1AA9" w14:textId="4CDC2143" w:rsidR="0019256B" w:rsidRPr="006015BC" w:rsidRDefault="00A70997" w:rsidP="006015BC">
          <w:pPr>
            <w:pStyle w:val="Encabezado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20/</w:t>
          </w:r>
          <w:r w:rsidR="008759FD">
            <w:rPr>
              <w:sz w:val="36"/>
              <w:szCs w:val="36"/>
            </w:rPr>
            <w:t>687</w:t>
          </w:r>
          <w:r>
            <w:rPr>
              <w:sz w:val="36"/>
              <w:szCs w:val="36"/>
            </w:rPr>
            <w:t xml:space="preserve"> – </w:t>
          </w:r>
          <w:r w:rsidR="008759FD">
            <w:rPr>
              <w:sz w:val="36"/>
              <w:szCs w:val="36"/>
            </w:rPr>
            <w:t>Symfony (Framework para PHP</w:t>
          </w:r>
        </w:p>
      </w:tc>
      <w:tc>
        <w:tcPr>
          <w:tcW w:w="981" w:type="dxa"/>
        </w:tcPr>
        <w:p w14:paraId="27EA65D7" w14:textId="77777777" w:rsidR="0019256B" w:rsidRPr="00180DDB" w:rsidRDefault="0019256B" w:rsidP="006015BC">
          <w:pPr>
            <w:pStyle w:val="Encabezado"/>
          </w:pPr>
        </w:p>
      </w:tc>
    </w:tr>
    <w:tr w:rsidR="006015BC" w14:paraId="64B28949" w14:textId="77777777" w:rsidTr="001200E4">
      <w:trPr>
        <w:trHeight w:val="208"/>
      </w:trPr>
      <w:tc>
        <w:tcPr>
          <w:tcW w:w="1706" w:type="dxa"/>
        </w:tcPr>
        <w:p w14:paraId="67AE123C" w14:textId="77777777" w:rsidR="0019256B" w:rsidRPr="00180DDB" w:rsidRDefault="0019256B" w:rsidP="006015BC">
          <w:pPr>
            <w:pStyle w:val="Encabezado"/>
          </w:pPr>
        </w:p>
      </w:tc>
      <w:tc>
        <w:tcPr>
          <w:tcW w:w="5954" w:type="dxa"/>
          <w:vMerge/>
        </w:tcPr>
        <w:p w14:paraId="1BFE78A4" w14:textId="77777777" w:rsidR="0019256B" w:rsidRPr="00180DDB" w:rsidRDefault="0019256B" w:rsidP="006015BC">
          <w:pPr>
            <w:pStyle w:val="Encabezado"/>
          </w:pPr>
        </w:p>
      </w:tc>
      <w:tc>
        <w:tcPr>
          <w:tcW w:w="981" w:type="dxa"/>
        </w:tcPr>
        <w:p w14:paraId="0C66F430" w14:textId="77777777" w:rsidR="0019256B" w:rsidRPr="00180DDB" w:rsidRDefault="0019256B" w:rsidP="006015BC">
          <w:pPr>
            <w:pStyle w:val="Encabezado"/>
          </w:pPr>
        </w:p>
      </w:tc>
    </w:tr>
  </w:tbl>
  <w:p w14:paraId="3049AA09" w14:textId="77777777" w:rsidR="00E21196" w:rsidRDefault="0019256B" w:rsidP="006015BC">
    <w:r>
      <w:rPr>
        <w:noProof/>
      </w:rPr>
      <w:drawing>
        <wp:anchor distT="0" distB="0" distL="114300" distR="114300" simplePos="0" relativeHeight="251658240" behindDoc="0" locked="0" layoutInCell="1" allowOverlap="1" wp14:anchorId="4F02CC94" wp14:editId="396F1D50">
          <wp:simplePos x="0" y="0"/>
          <wp:positionH relativeFrom="margin">
            <wp:align>left</wp:align>
          </wp:positionH>
          <wp:positionV relativeFrom="paragraph">
            <wp:posOffset>-691515</wp:posOffset>
          </wp:positionV>
          <wp:extent cx="714375" cy="714375"/>
          <wp:effectExtent l="0" t="0" r="9525" b="9525"/>
          <wp:wrapNone/>
          <wp:docPr id="122" name="Imagen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AS sin sombra 300ppp impres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52D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D66ED"/>
    <w:multiLevelType w:val="hybridMultilevel"/>
    <w:tmpl w:val="B3FA11CE"/>
    <w:lvl w:ilvl="0" w:tplc="8E8AB226">
      <w:start w:val="1"/>
      <w:numFmt w:val="lowerLetter"/>
      <w:pStyle w:val="opciones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E771F3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104C1"/>
    <w:multiLevelType w:val="hybridMultilevel"/>
    <w:tmpl w:val="0B6CA178"/>
    <w:lvl w:ilvl="0" w:tplc="0504D8E6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961FF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5F19EF"/>
    <w:multiLevelType w:val="hybridMultilevel"/>
    <w:tmpl w:val="576AF0A6"/>
    <w:lvl w:ilvl="0" w:tplc="124098C0">
      <w:start w:val="1"/>
      <w:numFmt w:val="bullet"/>
      <w:pStyle w:val="Nivel2"/>
      <w:lvlText w:val=""/>
      <w:lvlJc w:val="left"/>
      <w:pPr>
        <w:ind w:left="720" w:hanging="360"/>
      </w:pPr>
      <w:rPr>
        <w:rFonts w:ascii="Webdings" w:hAnsi="Webdings" w:hint="default"/>
        <w:color w:val="FF66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512D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067945"/>
    <w:multiLevelType w:val="hybridMultilevel"/>
    <w:tmpl w:val="A48288EA"/>
    <w:lvl w:ilvl="0" w:tplc="0504D8E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F4F11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D366FF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B54D1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070123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58672D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A6778E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EB4498"/>
    <w:multiLevelType w:val="hybridMultilevel"/>
    <w:tmpl w:val="BF9437A4"/>
    <w:lvl w:ilvl="0" w:tplc="F0BE5C1C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283A"/>
    <w:multiLevelType w:val="hybridMultilevel"/>
    <w:tmpl w:val="C60411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20770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31316F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3A0936"/>
    <w:multiLevelType w:val="hybridMultilevel"/>
    <w:tmpl w:val="E99E0F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B05C1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734033"/>
    <w:multiLevelType w:val="hybridMultilevel"/>
    <w:tmpl w:val="4C54A294"/>
    <w:lvl w:ilvl="0" w:tplc="0504D8E6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EC4C41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D031B8"/>
    <w:multiLevelType w:val="hybridMultilevel"/>
    <w:tmpl w:val="1E90FD6E"/>
    <w:lvl w:ilvl="0" w:tplc="C596969E">
      <w:start w:val="1"/>
      <w:numFmt w:val="decimal"/>
      <w:pStyle w:val="Pregunta"/>
      <w:lvlText w:val="%1."/>
      <w:lvlJc w:val="left"/>
      <w:pPr>
        <w:ind w:left="720" w:hanging="360"/>
      </w:pPr>
    </w:lvl>
    <w:lvl w:ilvl="1" w:tplc="E9BA2A58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B62CF"/>
    <w:multiLevelType w:val="hybridMultilevel"/>
    <w:tmpl w:val="BF9437A4"/>
    <w:lvl w:ilvl="0" w:tplc="F0BE5C1C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B58CB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9C363F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7B7D9E"/>
    <w:multiLevelType w:val="hybridMultilevel"/>
    <w:tmpl w:val="BF9437A4"/>
    <w:lvl w:ilvl="0" w:tplc="F0BE5C1C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07CE9"/>
    <w:multiLevelType w:val="hybridMultilevel"/>
    <w:tmpl w:val="39D2A5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A5571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530567"/>
    <w:multiLevelType w:val="hybridMultilevel"/>
    <w:tmpl w:val="411AF2B4"/>
    <w:lvl w:ilvl="0" w:tplc="0504D8E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D70AE"/>
    <w:multiLevelType w:val="hybridMultilevel"/>
    <w:tmpl w:val="86C82600"/>
    <w:lvl w:ilvl="0" w:tplc="6290C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052B92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B761BD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AA0FD7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59345B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B31D46"/>
    <w:multiLevelType w:val="hybridMultilevel"/>
    <w:tmpl w:val="2640AF02"/>
    <w:lvl w:ilvl="0" w:tplc="6838B178">
      <w:start w:val="1"/>
      <w:numFmt w:val="bullet"/>
      <w:pStyle w:val="Nivel3"/>
      <w:lvlText w:val=""/>
      <w:lvlJc w:val="left"/>
      <w:pPr>
        <w:ind w:left="720" w:hanging="360"/>
      </w:pPr>
      <w:rPr>
        <w:rFonts w:ascii="Wingdings" w:hAnsi="Wingdings" w:hint="default"/>
        <w:color w:val="FF6600"/>
        <w:u w:color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53C42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FD724C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367DDE"/>
    <w:multiLevelType w:val="hybridMultilevel"/>
    <w:tmpl w:val="AB56B7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5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4"/>
  </w:num>
  <w:num w:numId="26">
    <w:abstractNumId w:val="16"/>
  </w:num>
  <w:num w:numId="27">
    <w:abstractNumId w:val="2"/>
  </w:num>
  <w:num w:numId="28">
    <w:abstractNumId w:val="21"/>
  </w:num>
  <w:num w:numId="29">
    <w:abstractNumId w:val="11"/>
  </w:num>
  <w:num w:numId="30">
    <w:abstractNumId w:val="30"/>
  </w:num>
  <w:num w:numId="31">
    <w:abstractNumId w:val="9"/>
  </w:num>
  <w:num w:numId="32">
    <w:abstractNumId w:val="0"/>
  </w:num>
  <w:num w:numId="33">
    <w:abstractNumId w:val="12"/>
  </w:num>
  <w:num w:numId="34">
    <w:abstractNumId w:val="28"/>
  </w:num>
  <w:num w:numId="35">
    <w:abstractNumId w:val="15"/>
  </w:num>
  <w:num w:numId="36">
    <w:abstractNumId w:val="7"/>
  </w:num>
  <w:num w:numId="37">
    <w:abstractNumId w:val="20"/>
  </w:num>
  <w:num w:numId="38">
    <w:abstractNumId w:val="3"/>
  </w:num>
  <w:num w:numId="39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Tcwt7Q0MLE0tzRS0lEKTi0uzszPAykwrAUAVUbjMiwAAAA="/>
  </w:docVars>
  <w:rsids>
    <w:rsidRoot w:val="001200E4"/>
    <w:rsid w:val="00002887"/>
    <w:rsid w:val="00027B35"/>
    <w:rsid w:val="000723F4"/>
    <w:rsid w:val="000D2115"/>
    <w:rsid w:val="000E709B"/>
    <w:rsid w:val="001200E4"/>
    <w:rsid w:val="001516AD"/>
    <w:rsid w:val="00180DDB"/>
    <w:rsid w:val="0019256B"/>
    <w:rsid w:val="001B62C7"/>
    <w:rsid w:val="001C609A"/>
    <w:rsid w:val="00230667"/>
    <w:rsid w:val="00250546"/>
    <w:rsid w:val="002A7C77"/>
    <w:rsid w:val="002C7592"/>
    <w:rsid w:val="002D7B7C"/>
    <w:rsid w:val="002E6136"/>
    <w:rsid w:val="00320F0E"/>
    <w:rsid w:val="0037094C"/>
    <w:rsid w:val="003943E3"/>
    <w:rsid w:val="003B21DD"/>
    <w:rsid w:val="003C4C84"/>
    <w:rsid w:val="003F61D3"/>
    <w:rsid w:val="00417906"/>
    <w:rsid w:val="00440314"/>
    <w:rsid w:val="004E1251"/>
    <w:rsid w:val="005E2AA0"/>
    <w:rsid w:val="006015BC"/>
    <w:rsid w:val="0064127E"/>
    <w:rsid w:val="007D42A5"/>
    <w:rsid w:val="0081507B"/>
    <w:rsid w:val="008759FD"/>
    <w:rsid w:val="008F1F6A"/>
    <w:rsid w:val="008F34B7"/>
    <w:rsid w:val="009C4743"/>
    <w:rsid w:val="009F46DF"/>
    <w:rsid w:val="00A70997"/>
    <w:rsid w:val="00A93594"/>
    <w:rsid w:val="00B34AE9"/>
    <w:rsid w:val="00C26F3E"/>
    <w:rsid w:val="00C86019"/>
    <w:rsid w:val="00D53D9B"/>
    <w:rsid w:val="00D81CBA"/>
    <w:rsid w:val="00D90865"/>
    <w:rsid w:val="00E21196"/>
    <w:rsid w:val="00EB1CE8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FF21D"/>
  <w15:chartTrackingRefBased/>
  <w15:docId w15:val="{F00E258C-88F9-4A66-89E6-2DE4B126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36"/>
    <w:pPr>
      <w:spacing w:after="120" w:line="276" w:lineRule="auto"/>
      <w:jc w:val="both"/>
    </w:pPr>
    <w:rPr>
      <w:rFonts w:ascii="Segoe UI" w:hAnsi="Segoe UI" w:cs="Segoe UI"/>
      <w:color w:val="3333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4C8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C4C84"/>
  </w:style>
  <w:style w:type="paragraph" w:styleId="Piedepgina">
    <w:name w:val="footer"/>
    <w:basedOn w:val="Normal"/>
    <w:link w:val="PiedepginaCar"/>
    <w:uiPriority w:val="99"/>
    <w:unhideWhenUsed/>
    <w:rsid w:val="003C4C8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C84"/>
  </w:style>
  <w:style w:type="paragraph" w:customStyle="1" w:styleId="Plantilla1">
    <w:name w:val="Plantilla1"/>
    <w:basedOn w:val="Normal"/>
    <w:qFormat/>
    <w:rsid w:val="00180DDB"/>
    <w:pPr>
      <w:pBdr>
        <w:bottom w:val="single" w:sz="12" w:space="1" w:color="003366"/>
      </w:pBdr>
      <w:outlineLvl w:val="0"/>
    </w:pPr>
    <w:rPr>
      <w:rFonts w:ascii="Segoe UI Light" w:hAnsi="Segoe UI Light" w:cs="Segoe UI Light"/>
      <w:b/>
      <w:color w:val="002060"/>
      <w:sz w:val="52"/>
      <w:szCs w:val="52"/>
    </w:rPr>
  </w:style>
  <w:style w:type="paragraph" w:customStyle="1" w:styleId="Plantilla2">
    <w:name w:val="Plantilla2"/>
    <w:basedOn w:val="Normal"/>
    <w:qFormat/>
    <w:rsid w:val="002E6136"/>
    <w:pPr>
      <w:spacing w:before="240" w:after="0"/>
      <w:outlineLvl w:val="1"/>
    </w:pPr>
    <w:rPr>
      <w:rFonts w:ascii="Segoe UI Semilight" w:hAnsi="Segoe UI Semilight" w:cs="Segoe UI Semilight"/>
      <w:caps/>
      <w:color w:val="FF6600"/>
      <w:sz w:val="36"/>
      <w:szCs w:val="36"/>
    </w:rPr>
  </w:style>
  <w:style w:type="table" w:styleId="Tablaconcuadrcula">
    <w:name w:val="Table Grid"/>
    <w:basedOn w:val="Tablanormal"/>
    <w:uiPriority w:val="39"/>
    <w:rsid w:val="00D9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1"/>
    <w:basedOn w:val="Normal"/>
    <w:qFormat/>
    <w:rsid w:val="00180DDB"/>
    <w:rPr>
      <w:rFonts w:ascii="Segoe UI Semibold" w:hAnsi="Segoe UI Semibold"/>
      <w:caps/>
      <w:color w:val="002060"/>
      <w:sz w:val="24"/>
    </w:rPr>
  </w:style>
  <w:style w:type="paragraph" w:styleId="Prrafodelista">
    <w:name w:val="List Paragraph"/>
    <w:basedOn w:val="Normal"/>
    <w:uiPriority w:val="34"/>
    <w:qFormat/>
    <w:rsid w:val="00D90865"/>
    <w:pPr>
      <w:ind w:left="720"/>
      <w:contextualSpacing/>
    </w:pPr>
  </w:style>
  <w:style w:type="paragraph" w:customStyle="1" w:styleId="Nivel2">
    <w:name w:val="Nivel2"/>
    <w:basedOn w:val="Prrafodelista"/>
    <w:qFormat/>
    <w:rsid w:val="003F61D3"/>
    <w:pPr>
      <w:numPr>
        <w:numId w:val="2"/>
      </w:numPr>
      <w:spacing w:line="240" w:lineRule="auto"/>
      <w:contextualSpacing w:val="0"/>
    </w:pPr>
  </w:style>
  <w:style w:type="paragraph" w:customStyle="1" w:styleId="Nivel3">
    <w:name w:val="Nivel3"/>
    <w:basedOn w:val="Prrafodelista"/>
    <w:qFormat/>
    <w:rsid w:val="00180DDB"/>
    <w:pPr>
      <w:numPr>
        <w:numId w:val="1"/>
      </w:numPr>
      <w:ind w:left="714" w:hanging="357"/>
    </w:pPr>
  </w:style>
  <w:style w:type="paragraph" w:customStyle="1" w:styleId="codigo-fuente">
    <w:name w:val="codigo-fuente"/>
    <w:basedOn w:val="Normal"/>
    <w:qFormat/>
    <w:rsid w:val="001200E4"/>
    <w:pPr>
      <w:spacing w:before="120" w:after="240"/>
      <w:ind w:left="1985"/>
      <w:jc w:val="left"/>
    </w:pPr>
    <w:rPr>
      <w:rFonts w:ascii="Consolas" w:hAnsi="Consolas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200E4"/>
    <w:rPr>
      <w:color w:val="808080"/>
    </w:rPr>
  </w:style>
  <w:style w:type="character" w:customStyle="1" w:styleId="PreguntaCar">
    <w:name w:val="Pregunta Car"/>
    <w:basedOn w:val="Fuentedeprrafopredeter"/>
    <w:link w:val="Pregunta"/>
    <w:locked/>
    <w:rsid w:val="001200E4"/>
    <w:rPr>
      <w:rFonts w:ascii="Segoe UI Semibold" w:eastAsia="Times New Roman" w:hAnsi="Segoe UI Semibold" w:cs="Arial"/>
      <w:bCs/>
    </w:rPr>
  </w:style>
  <w:style w:type="paragraph" w:customStyle="1" w:styleId="Pregunta">
    <w:name w:val="Pregunta"/>
    <w:basedOn w:val="Prrafodelista"/>
    <w:link w:val="PreguntaCar"/>
    <w:qFormat/>
    <w:rsid w:val="001200E4"/>
    <w:pPr>
      <w:numPr>
        <w:numId w:val="3"/>
      </w:numPr>
      <w:spacing w:before="120" w:line="240" w:lineRule="auto"/>
      <w:jc w:val="left"/>
    </w:pPr>
    <w:rPr>
      <w:rFonts w:ascii="Segoe UI Semibold" w:eastAsia="Times New Roman" w:hAnsi="Segoe UI Semibold" w:cs="Arial"/>
      <w:bCs/>
      <w:color w:val="auto"/>
    </w:rPr>
  </w:style>
  <w:style w:type="paragraph" w:customStyle="1" w:styleId="opciones">
    <w:name w:val="opciones"/>
    <w:basedOn w:val="Normal"/>
    <w:qFormat/>
    <w:rsid w:val="001200E4"/>
    <w:pPr>
      <w:numPr>
        <w:numId w:val="4"/>
      </w:numPr>
      <w:spacing w:after="0" w:line="240" w:lineRule="auto"/>
      <w:jc w:val="left"/>
    </w:pPr>
  </w:style>
  <w:style w:type="character" w:styleId="Hipervnculo">
    <w:name w:val="Hyperlink"/>
    <w:basedOn w:val="Fuentedeprrafopredeter"/>
    <w:uiPriority w:val="99"/>
    <w:unhideWhenUsed/>
    <w:rsid w:val="00C860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ams.webex.com/spac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esus.fernandez\Documents\Plantillas%20personalizadas%20de%20Office\Contenidos%20Cas%2020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Contenidos Cas 2020.dotx</Template>
  <TotalTime>1</TotalTime>
  <Pages>4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Jesus Fernandez Rey</dc:creator>
  <cp:keywords/>
  <dc:description/>
  <cp:lastModifiedBy>mery setita</cp:lastModifiedBy>
  <cp:revision>2</cp:revision>
  <dcterms:created xsi:type="dcterms:W3CDTF">2021-09-22T17:12:00Z</dcterms:created>
  <dcterms:modified xsi:type="dcterms:W3CDTF">2021-09-22T17:12:00Z</dcterms:modified>
</cp:coreProperties>
</file>